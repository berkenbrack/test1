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3E0E6" w14:textId="77777777" w:rsidR="006A2867" w:rsidRDefault="00D17FC9" w:rsidP="00D17FC9">
      <w:pPr>
        <w:pStyle w:val="ModuleTitle"/>
      </w:pPr>
      <w:r>
        <w:t>Module 2: Office 365 Administration, Tools, and Techniques</w:t>
      </w:r>
    </w:p>
    <w:p w14:paraId="7C979DFC" w14:textId="77777777" w:rsidR="00D17FC9" w:rsidRDefault="00D17FC9" w:rsidP="00D17FC9">
      <w:pPr>
        <w:pStyle w:val="LabTitle"/>
      </w:pPr>
      <w:r>
        <w:t>Lab: Administering Office 365</w:t>
      </w:r>
    </w:p>
    <w:p w14:paraId="5F94C2DB" w14:textId="77777777" w:rsidR="00D17FC9" w:rsidRDefault="00D17FC9" w:rsidP="00D17FC9">
      <w:pPr>
        <w:pStyle w:val="Heading3"/>
      </w:pPr>
      <w:r>
        <w:t>Exercise 1: Using the administrative portal</w:t>
      </w:r>
    </w:p>
    <w:p w14:paraId="4B3A5782" w14:textId="77777777" w:rsidR="00D17FC9" w:rsidRDefault="00D17FC9" w:rsidP="00D17FC9"/>
    <w:p w14:paraId="69044491" w14:textId="3C8B68A5" w:rsidR="00D17FC9" w:rsidRDefault="00D17FC9" w:rsidP="00D17FC9">
      <w:pPr>
        <w:pStyle w:val="Results"/>
        <w:rPr>
          <w:color w:val="000000"/>
        </w:rPr>
      </w:pPr>
      <w:r w:rsidRPr="00D17FC9">
        <w:rPr>
          <w:b/>
        </w:rPr>
        <w:t>Results</w:t>
      </w:r>
      <w:r>
        <w:t>: After completing this exercise, you will have used the administrative portal and explored the user interface.</w:t>
      </w:r>
    </w:p>
    <w:p w14:paraId="71384A79" w14:textId="77777777" w:rsidR="00D17FC9" w:rsidRDefault="00D17FC9" w:rsidP="00D17FC9">
      <w:r>
        <w:br w:type="page"/>
      </w:r>
    </w:p>
    <w:p w14:paraId="178DFAF2" w14:textId="77777777" w:rsidR="00D17FC9" w:rsidRDefault="00D17FC9" w:rsidP="00D17FC9">
      <w:pPr>
        <w:pStyle w:val="Heading3"/>
      </w:pPr>
      <w:r>
        <w:lastRenderedPageBreak/>
        <w:t>Exercise 2: Administering Office 365 with Windows PowerShell</w:t>
      </w:r>
    </w:p>
    <w:p w14:paraId="50F3B123" w14:textId="77777777" w:rsidR="00D17FC9" w:rsidRDefault="00D17FC9" w:rsidP="00D17FC9"/>
    <w:p w14:paraId="192A3584" w14:textId="183C00B4" w:rsidR="00D17FC9" w:rsidRDefault="00D17FC9" w:rsidP="00D17FC9">
      <w:pPr>
        <w:pStyle w:val="Results"/>
        <w:rPr>
          <w:color w:val="000000"/>
        </w:rPr>
      </w:pPr>
      <w:r w:rsidRPr="00D17FC9">
        <w:rPr>
          <w:b/>
        </w:rPr>
        <w:t>Results</w:t>
      </w:r>
      <w:r>
        <w:t>: After completing this exercise, you will have successfully administered Office 365 by using Windows PowerShell.</w:t>
      </w:r>
    </w:p>
    <w:p w14:paraId="414AB8C9" w14:textId="77777777" w:rsidR="00D17FC9" w:rsidRDefault="00D17FC9" w:rsidP="00D17FC9">
      <w:r>
        <w:br w:type="page"/>
      </w:r>
    </w:p>
    <w:p w14:paraId="6A9FC578" w14:textId="77777777" w:rsidR="00D17FC9" w:rsidRDefault="00D17FC9" w:rsidP="00D17FC9">
      <w:pPr>
        <w:pStyle w:val="Heading3"/>
      </w:pPr>
      <w:r>
        <w:lastRenderedPageBreak/>
        <w:t>Exercise 3: Configuring role-based administration</w:t>
      </w:r>
    </w:p>
    <w:p w14:paraId="2916C0F3" w14:textId="77777777" w:rsidR="00D17FC9" w:rsidRDefault="00D17FC9" w:rsidP="00D17FC9"/>
    <w:p w14:paraId="34498E87" w14:textId="2FDF6AF3" w:rsidR="00D17FC9" w:rsidRDefault="00D17FC9" w:rsidP="00D17FC9">
      <w:pPr>
        <w:pStyle w:val="Results"/>
        <w:rPr>
          <w:color w:val="000000"/>
        </w:rPr>
      </w:pPr>
      <w:r w:rsidRPr="00D17FC9">
        <w:rPr>
          <w:b/>
        </w:rPr>
        <w:t>Results</w:t>
      </w:r>
      <w:r>
        <w:t>: After completing this exercise, you will have assigned Office 365 administrator roles.</w:t>
      </w:r>
    </w:p>
    <w:p w14:paraId="285AA479" w14:textId="77777777" w:rsidR="00D17FC9" w:rsidRDefault="00D17FC9" w:rsidP="00D17FC9">
      <w:r>
        <w:br w:type="page"/>
      </w:r>
    </w:p>
    <w:p w14:paraId="38646D2E" w14:textId="77777777" w:rsidR="00D17FC9" w:rsidRDefault="00D17FC9" w:rsidP="00D17FC9">
      <w:pPr>
        <w:pStyle w:val="Heading3"/>
      </w:pPr>
      <w:bookmarkStart w:id="0" w:name="_GoBack"/>
      <w:bookmarkEnd w:id="0"/>
      <w:r>
        <w:lastRenderedPageBreak/>
        <w:t>Exercise 4: Troubleshooting administrative access in Office 365</w:t>
      </w:r>
    </w:p>
    <w:p w14:paraId="1661B5FA" w14:textId="77777777" w:rsidR="00D17FC9" w:rsidRDefault="00D17FC9" w:rsidP="00D17FC9"/>
    <w:p w14:paraId="1D13F690" w14:textId="68F4E77E" w:rsidR="00D17FC9" w:rsidRDefault="00D17FC9" w:rsidP="00D17FC9">
      <w:pPr>
        <w:pStyle w:val="Results"/>
        <w:rPr>
          <w:color w:val="000000"/>
        </w:rPr>
      </w:pPr>
      <w:r w:rsidRPr="00D17FC9">
        <w:rPr>
          <w:b/>
        </w:rPr>
        <w:t>Results</w:t>
      </w:r>
      <w:r>
        <w:t>: After completing this exercise, you will have resolved issues with Office 365 administration.</w:t>
      </w:r>
    </w:p>
    <w:sectPr w:rsidR="00D17FC9" w:rsidSect="00D17F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267" w:bottom="72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70436" w14:textId="77777777" w:rsidR="00D17FC9" w:rsidRDefault="00D17FC9" w:rsidP="00D17FC9">
      <w:pPr>
        <w:spacing w:after="0" w:line="240" w:lineRule="auto"/>
      </w:pPr>
      <w:r>
        <w:separator/>
      </w:r>
    </w:p>
  </w:endnote>
  <w:endnote w:type="continuationSeparator" w:id="0">
    <w:p w14:paraId="4309E3CE" w14:textId="77777777" w:rsidR="00D17FC9" w:rsidRDefault="00D17FC9" w:rsidP="00D17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Semibold"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Segoe Light">
    <w:panose1 w:val="020B0302040504020203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Condensed">
    <w:panose1 w:val="020B0506040504020203"/>
    <w:charset w:val="00"/>
    <w:family w:val="swiss"/>
    <w:pitch w:val="variable"/>
    <w:sig w:usb0="A00002AF" w:usb1="4000205B" w:usb2="00000000" w:usb3="00000000" w:csb0="0000009F" w:csb1="00000000"/>
  </w:font>
  <w:font w:name="Segoe Black">
    <w:panose1 w:val="020B0A02040504020203"/>
    <w:charset w:val="00"/>
    <w:family w:val="swiss"/>
    <w:pitch w:val="variable"/>
    <w:sig w:usb0="A00002AF" w:usb1="4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E6BD3" w14:textId="77777777" w:rsidR="00D17FC9" w:rsidRDefault="00D17F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020D0" w14:textId="77777777" w:rsidR="00D17FC9" w:rsidRDefault="00D17F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75FF0" w14:textId="77777777" w:rsidR="00D17FC9" w:rsidRDefault="00D17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8A191" w14:textId="77777777" w:rsidR="00D17FC9" w:rsidRDefault="00D17FC9" w:rsidP="00D17FC9">
      <w:pPr>
        <w:spacing w:after="0" w:line="240" w:lineRule="auto"/>
      </w:pPr>
      <w:r>
        <w:separator/>
      </w:r>
    </w:p>
  </w:footnote>
  <w:footnote w:type="continuationSeparator" w:id="0">
    <w:p w14:paraId="7A50E4A0" w14:textId="77777777" w:rsidR="00D17FC9" w:rsidRDefault="00D17FC9" w:rsidP="00D17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C7A71" w14:textId="77777777" w:rsidR="00D17FC9" w:rsidRDefault="00D17FC9" w:rsidP="00D17FC9">
    <w:pPr>
      <w:pStyle w:val="Header"/>
    </w:pPr>
    <w:r>
      <w:t>L2-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> </w:t>
    </w:r>
    <w:r>
      <w:t>Office 365 Administration and Troubleshooting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E93DD" w14:textId="77777777" w:rsidR="00D17FC9" w:rsidRDefault="00D17FC9" w:rsidP="00D17FC9">
    <w:pPr>
      <w:pStyle w:val="HeaderRightPage"/>
    </w:pPr>
    <w:r>
      <w:t>L2-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5E445" w14:textId="77777777" w:rsidR="00D17FC9" w:rsidRDefault="00D17FC9" w:rsidP="00D17FC9">
    <w:pPr>
      <w:pStyle w:val="Header"/>
      <w:jc w:val="right"/>
    </w:pPr>
    <w:r>
      <w:t>L2-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2240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C87A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B057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42B65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0243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0038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D463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3C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1E97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90B4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597AE8"/>
    <w:multiLevelType w:val="hybridMultilevel"/>
    <w:tmpl w:val="071C40A4"/>
    <w:lvl w:ilvl="0" w:tplc="CE82F04A">
      <w:start w:val="1"/>
      <w:numFmt w:val="lowerRoman"/>
      <w:pStyle w:val="TableListNumber3"/>
      <w:lvlText w:val="%1."/>
      <w:lvlJc w:val="right"/>
      <w:pPr>
        <w:ind w:left="835" w:hanging="360"/>
      </w:p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1" w15:restartNumberingAfterBreak="0">
    <w:nsid w:val="05C45924"/>
    <w:multiLevelType w:val="hybridMultilevel"/>
    <w:tmpl w:val="00EEED56"/>
    <w:lvl w:ilvl="0" w:tplc="70700D0C">
      <w:start w:val="1"/>
      <w:numFmt w:val="lowerLetter"/>
      <w:pStyle w:val="MOCListNumber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0CC105EC"/>
    <w:multiLevelType w:val="hybridMultilevel"/>
    <w:tmpl w:val="C7CA3268"/>
    <w:lvl w:ilvl="0" w:tplc="768C57E4">
      <w:start w:val="1"/>
      <w:numFmt w:val="bullet"/>
      <w:pStyle w:val="TableLis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B7D09"/>
    <w:multiLevelType w:val="hybridMultilevel"/>
    <w:tmpl w:val="AABC9F40"/>
    <w:lvl w:ilvl="0" w:tplc="B40CDC44">
      <w:start w:val="1"/>
      <w:numFmt w:val="lowerRoman"/>
      <w:pStyle w:val="MOCListNumber3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69969A9"/>
    <w:multiLevelType w:val="hybridMultilevel"/>
    <w:tmpl w:val="89121CD4"/>
    <w:lvl w:ilvl="0" w:tplc="3E34A050">
      <w:start w:val="1"/>
      <w:numFmt w:val="bullet"/>
      <w:pStyle w:val="TableListBullet3"/>
      <w:lvlText w:val=""/>
      <w:lvlJc w:val="left"/>
      <w:pPr>
        <w:ind w:left="8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5" w15:restartNumberingAfterBreak="0">
    <w:nsid w:val="3D744CD5"/>
    <w:multiLevelType w:val="hybridMultilevel"/>
    <w:tmpl w:val="B6D8FAB2"/>
    <w:lvl w:ilvl="0" w:tplc="4E02139C">
      <w:start w:val="1"/>
      <w:numFmt w:val="lowerLetter"/>
      <w:pStyle w:val="TableListNumber2"/>
      <w:lvlText w:val="%1."/>
      <w:lvlJc w:val="left"/>
      <w:pPr>
        <w:ind w:left="605" w:hanging="360"/>
      </w:p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6" w15:restartNumberingAfterBreak="0">
    <w:nsid w:val="42556F3B"/>
    <w:multiLevelType w:val="hybridMultilevel"/>
    <w:tmpl w:val="E81AC9E6"/>
    <w:lvl w:ilvl="0" w:tplc="35D4753C">
      <w:start w:val="1"/>
      <w:numFmt w:val="bullet"/>
      <w:pStyle w:val="MOCList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76456"/>
    <w:multiLevelType w:val="hybridMultilevel"/>
    <w:tmpl w:val="3E2A5D40"/>
    <w:lvl w:ilvl="0" w:tplc="44AC096E">
      <w:start w:val="1"/>
      <w:numFmt w:val="decimal"/>
      <w:pStyle w:val="TableListNumber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672D6F"/>
    <w:multiLevelType w:val="hybridMultilevel"/>
    <w:tmpl w:val="4BE4FE96"/>
    <w:lvl w:ilvl="0" w:tplc="6D7462D6">
      <w:start w:val="1"/>
      <w:numFmt w:val="bullet"/>
      <w:pStyle w:val="MOC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9B21A6A"/>
    <w:multiLevelType w:val="hybridMultilevel"/>
    <w:tmpl w:val="C088B206"/>
    <w:lvl w:ilvl="0" w:tplc="33C8008E">
      <w:start w:val="1"/>
      <w:numFmt w:val="decimal"/>
      <w:pStyle w:val="MOCListNumber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44742D"/>
    <w:multiLevelType w:val="hybridMultilevel"/>
    <w:tmpl w:val="BBE83CDC"/>
    <w:lvl w:ilvl="0" w:tplc="FDA07102">
      <w:start w:val="1"/>
      <w:numFmt w:val="bullet"/>
      <w:pStyle w:val="MOCListBullet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8103F99"/>
    <w:multiLevelType w:val="hybridMultilevel"/>
    <w:tmpl w:val="C750F458"/>
    <w:lvl w:ilvl="0" w:tplc="CFB61988">
      <w:start w:val="1"/>
      <w:numFmt w:val="bullet"/>
      <w:pStyle w:val="TableListBullet2"/>
      <w:lvlText w:val="o"/>
      <w:lvlJc w:val="left"/>
      <w:pPr>
        <w:ind w:left="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3"/>
  </w:num>
  <w:num w:numId="4">
    <w:abstractNumId w:val="12"/>
  </w:num>
  <w:num w:numId="5">
    <w:abstractNumId w:val="21"/>
  </w:num>
  <w:num w:numId="6">
    <w:abstractNumId w:val="14"/>
  </w:num>
  <w:num w:numId="7">
    <w:abstractNumId w:val="17"/>
  </w:num>
  <w:num w:numId="8">
    <w:abstractNumId w:val="15"/>
  </w:num>
  <w:num w:numId="9">
    <w:abstractNumId w:val="10"/>
  </w:num>
  <w:num w:numId="10">
    <w:abstractNumId w:val="20"/>
  </w:num>
  <w:num w:numId="11">
    <w:abstractNumId w:val="8"/>
  </w:num>
  <w:num w:numId="12">
    <w:abstractNumId w:val="3"/>
  </w:num>
  <w:num w:numId="13">
    <w:abstractNumId w:val="2"/>
  </w:num>
  <w:num w:numId="14">
    <w:abstractNumId w:val="16"/>
  </w:num>
  <w:num w:numId="15">
    <w:abstractNumId w:val="18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1"/>
  </w:num>
  <w:num w:numId="22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ttachedTemplate r:id="rId1"/>
  <w:defaultTabStop w:val="720"/>
  <w:evenAndOddHeaders/>
  <w:drawingGridHorizontalSpacing w:val="9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17FC9"/>
    <w:rsid w:val="000045DD"/>
    <w:rsid w:val="00006914"/>
    <w:rsid w:val="0002422B"/>
    <w:rsid w:val="0002690E"/>
    <w:rsid w:val="00056FF0"/>
    <w:rsid w:val="00060351"/>
    <w:rsid w:val="00060FB7"/>
    <w:rsid w:val="00073DE3"/>
    <w:rsid w:val="000744FE"/>
    <w:rsid w:val="000835D0"/>
    <w:rsid w:val="00083ED8"/>
    <w:rsid w:val="00085D1C"/>
    <w:rsid w:val="00096FA7"/>
    <w:rsid w:val="00097B01"/>
    <w:rsid w:val="000A0AC1"/>
    <w:rsid w:val="000A665A"/>
    <w:rsid w:val="000B14C1"/>
    <w:rsid w:val="000B5578"/>
    <w:rsid w:val="000B6437"/>
    <w:rsid w:val="000D08AF"/>
    <w:rsid w:val="000E0906"/>
    <w:rsid w:val="000F0206"/>
    <w:rsid w:val="000F7BDE"/>
    <w:rsid w:val="0010004F"/>
    <w:rsid w:val="00102E91"/>
    <w:rsid w:val="00113709"/>
    <w:rsid w:val="001260B5"/>
    <w:rsid w:val="0014026A"/>
    <w:rsid w:val="001413E9"/>
    <w:rsid w:val="00142C17"/>
    <w:rsid w:val="00143E20"/>
    <w:rsid w:val="00146B47"/>
    <w:rsid w:val="00153EF6"/>
    <w:rsid w:val="00171C41"/>
    <w:rsid w:val="00193096"/>
    <w:rsid w:val="00193154"/>
    <w:rsid w:val="001A1F0E"/>
    <w:rsid w:val="001A5113"/>
    <w:rsid w:val="001B3A60"/>
    <w:rsid w:val="001B5182"/>
    <w:rsid w:val="001C7ACB"/>
    <w:rsid w:val="001E120A"/>
    <w:rsid w:val="001E45BE"/>
    <w:rsid w:val="001E502E"/>
    <w:rsid w:val="001E629C"/>
    <w:rsid w:val="001E6B83"/>
    <w:rsid w:val="00203703"/>
    <w:rsid w:val="00213854"/>
    <w:rsid w:val="00215EB6"/>
    <w:rsid w:val="00245143"/>
    <w:rsid w:val="0025384C"/>
    <w:rsid w:val="00271B72"/>
    <w:rsid w:val="002846F9"/>
    <w:rsid w:val="002906A6"/>
    <w:rsid w:val="00291407"/>
    <w:rsid w:val="00294322"/>
    <w:rsid w:val="002A249F"/>
    <w:rsid w:val="002B6D32"/>
    <w:rsid w:val="002D4A6F"/>
    <w:rsid w:val="002E15F5"/>
    <w:rsid w:val="002E4878"/>
    <w:rsid w:val="002E4EF5"/>
    <w:rsid w:val="002E5BA4"/>
    <w:rsid w:val="00304D1E"/>
    <w:rsid w:val="00341E54"/>
    <w:rsid w:val="00345005"/>
    <w:rsid w:val="003461EC"/>
    <w:rsid w:val="0034730A"/>
    <w:rsid w:val="00351845"/>
    <w:rsid w:val="003520D6"/>
    <w:rsid w:val="003528EF"/>
    <w:rsid w:val="003648D3"/>
    <w:rsid w:val="00366B8E"/>
    <w:rsid w:val="00372F45"/>
    <w:rsid w:val="0037719B"/>
    <w:rsid w:val="0038465B"/>
    <w:rsid w:val="003A07DB"/>
    <w:rsid w:val="003A4CDA"/>
    <w:rsid w:val="003B3CBF"/>
    <w:rsid w:val="003C1458"/>
    <w:rsid w:val="003D5B26"/>
    <w:rsid w:val="003E23C0"/>
    <w:rsid w:val="003E2BF5"/>
    <w:rsid w:val="003E2C1D"/>
    <w:rsid w:val="003F1879"/>
    <w:rsid w:val="003F5324"/>
    <w:rsid w:val="00413B02"/>
    <w:rsid w:val="00432CDD"/>
    <w:rsid w:val="00433D7E"/>
    <w:rsid w:val="0043525B"/>
    <w:rsid w:val="00446D82"/>
    <w:rsid w:val="004518B0"/>
    <w:rsid w:val="00462F1E"/>
    <w:rsid w:val="00472411"/>
    <w:rsid w:val="004729BB"/>
    <w:rsid w:val="0048057E"/>
    <w:rsid w:val="004852FC"/>
    <w:rsid w:val="004976E8"/>
    <w:rsid w:val="004A46CD"/>
    <w:rsid w:val="004A65F2"/>
    <w:rsid w:val="004B5278"/>
    <w:rsid w:val="004B5F84"/>
    <w:rsid w:val="004B6C61"/>
    <w:rsid w:val="004C1B1B"/>
    <w:rsid w:val="004C1C20"/>
    <w:rsid w:val="004C3401"/>
    <w:rsid w:val="004C3595"/>
    <w:rsid w:val="004C4DD2"/>
    <w:rsid w:val="004C6019"/>
    <w:rsid w:val="004D576A"/>
    <w:rsid w:val="004D67AD"/>
    <w:rsid w:val="004D79E9"/>
    <w:rsid w:val="004E0AA1"/>
    <w:rsid w:val="004E0B18"/>
    <w:rsid w:val="004F0948"/>
    <w:rsid w:val="0050686D"/>
    <w:rsid w:val="005119D2"/>
    <w:rsid w:val="0052567E"/>
    <w:rsid w:val="00525DFC"/>
    <w:rsid w:val="00533B89"/>
    <w:rsid w:val="00536D30"/>
    <w:rsid w:val="005465EB"/>
    <w:rsid w:val="0055497E"/>
    <w:rsid w:val="0056076E"/>
    <w:rsid w:val="00562406"/>
    <w:rsid w:val="00573780"/>
    <w:rsid w:val="0057397C"/>
    <w:rsid w:val="00580AA7"/>
    <w:rsid w:val="00583FDA"/>
    <w:rsid w:val="00584B23"/>
    <w:rsid w:val="00592303"/>
    <w:rsid w:val="005C3802"/>
    <w:rsid w:val="005D508A"/>
    <w:rsid w:val="005D527E"/>
    <w:rsid w:val="005D57DC"/>
    <w:rsid w:val="005D7EE5"/>
    <w:rsid w:val="005E42C0"/>
    <w:rsid w:val="005F7069"/>
    <w:rsid w:val="00600B92"/>
    <w:rsid w:val="006240C6"/>
    <w:rsid w:val="00630609"/>
    <w:rsid w:val="006337F5"/>
    <w:rsid w:val="00642EDD"/>
    <w:rsid w:val="006670AD"/>
    <w:rsid w:val="00681A82"/>
    <w:rsid w:val="006828AE"/>
    <w:rsid w:val="006968CD"/>
    <w:rsid w:val="006A0393"/>
    <w:rsid w:val="006A2867"/>
    <w:rsid w:val="006B328F"/>
    <w:rsid w:val="006B4C31"/>
    <w:rsid w:val="006C1935"/>
    <w:rsid w:val="006C3B98"/>
    <w:rsid w:val="006C3F02"/>
    <w:rsid w:val="006E0279"/>
    <w:rsid w:val="006E7E86"/>
    <w:rsid w:val="00703F93"/>
    <w:rsid w:val="00711F02"/>
    <w:rsid w:val="00714FA2"/>
    <w:rsid w:val="007174C1"/>
    <w:rsid w:val="0072419A"/>
    <w:rsid w:val="00740920"/>
    <w:rsid w:val="00743D22"/>
    <w:rsid w:val="00747FDC"/>
    <w:rsid w:val="007564B8"/>
    <w:rsid w:val="00782446"/>
    <w:rsid w:val="007952D6"/>
    <w:rsid w:val="007A2F8D"/>
    <w:rsid w:val="007A6BF6"/>
    <w:rsid w:val="007B19FE"/>
    <w:rsid w:val="007B2375"/>
    <w:rsid w:val="007C6AC7"/>
    <w:rsid w:val="007D1FEA"/>
    <w:rsid w:val="007D387B"/>
    <w:rsid w:val="007D7909"/>
    <w:rsid w:val="007F6A28"/>
    <w:rsid w:val="007F7D4B"/>
    <w:rsid w:val="0080288F"/>
    <w:rsid w:val="00802A74"/>
    <w:rsid w:val="0081672F"/>
    <w:rsid w:val="00817EDB"/>
    <w:rsid w:val="00823E34"/>
    <w:rsid w:val="008347AF"/>
    <w:rsid w:val="008350D6"/>
    <w:rsid w:val="00845DA8"/>
    <w:rsid w:val="00853B6B"/>
    <w:rsid w:val="00867A33"/>
    <w:rsid w:val="00872DB6"/>
    <w:rsid w:val="00874903"/>
    <w:rsid w:val="008771B0"/>
    <w:rsid w:val="00896DB8"/>
    <w:rsid w:val="00897905"/>
    <w:rsid w:val="008A1F6B"/>
    <w:rsid w:val="008A7EFF"/>
    <w:rsid w:val="008C091B"/>
    <w:rsid w:val="008C37F5"/>
    <w:rsid w:val="008C3D93"/>
    <w:rsid w:val="008C3F3F"/>
    <w:rsid w:val="008C465D"/>
    <w:rsid w:val="008D663D"/>
    <w:rsid w:val="008D67F6"/>
    <w:rsid w:val="008E2AAE"/>
    <w:rsid w:val="008E51F6"/>
    <w:rsid w:val="008F019E"/>
    <w:rsid w:val="008F0EB3"/>
    <w:rsid w:val="008F3065"/>
    <w:rsid w:val="008F56A3"/>
    <w:rsid w:val="00904D92"/>
    <w:rsid w:val="00913282"/>
    <w:rsid w:val="00924ECD"/>
    <w:rsid w:val="00925DF6"/>
    <w:rsid w:val="009360E7"/>
    <w:rsid w:val="00936B05"/>
    <w:rsid w:val="00937E17"/>
    <w:rsid w:val="009437D4"/>
    <w:rsid w:val="00945F27"/>
    <w:rsid w:val="00950F87"/>
    <w:rsid w:val="00963B1B"/>
    <w:rsid w:val="00974232"/>
    <w:rsid w:val="009807A5"/>
    <w:rsid w:val="00996B11"/>
    <w:rsid w:val="009A22F7"/>
    <w:rsid w:val="009A2F59"/>
    <w:rsid w:val="009A3F6B"/>
    <w:rsid w:val="009C1120"/>
    <w:rsid w:val="009C60A1"/>
    <w:rsid w:val="009E2A5E"/>
    <w:rsid w:val="009E3E65"/>
    <w:rsid w:val="009F062C"/>
    <w:rsid w:val="009F0D65"/>
    <w:rsid w:val="009F706D"/>
    <w:rsid w:val="00A1235E"/>
    <w:rsid w:val="00A16E50"/>
    <w:rsid w:val="00A2203C"/>
    <w:rsid w:val="00A3288B"/>
    <w:rsid w:val="00A404DB"/>
    <w:rsid w:val="00A5466A"/>
    <w:rsid w:val="00A73BD2"/>
    <w:rsid w:val="00A75800"/>
    <w:rsid w:val="00A768A4"/>
    <w:rsid w:val="00A775F2"/>
    <w:rsid w:val="00A80075"/>
    <w:rsid w:val="00AA1C21"/>
    <w:rsid w:val="00AA776F"/>
    <w:rsid w:val="00AB4C27"/>
    <w:rsid w:val="00AC2CED"/>
    <w:rsid w:val="00AD2C7E"/>
    <w:rsid w:val="00AD46FD"/>
    <w:rsid w:val="00AE21A9"/>
    <w:rsid w:val="00AE2A28"/>
    <w:rsid w:val="00AE61C6"/>
    <w:rsid w:val="00AE6AEE"/>
    <w:rsid w:val="00AF6504"/>
    <w:rsid w:val="00AF6B2C"/>
    <w:rsid w:val="00B03FB9"/>
    <w:rsid w:val="00B101E8"/>
    <w:rsid w:val="00B11951"/>
    <w:rsid w:val="00B15D2D"/>
    <w:rsid w:val="00B26962"/>
    <w:rsid w:val="00B31F76"/>
    <w:rsid w:val="00B339A3"/>
    <w:rsid w:val="00B43B88"/>
    <w:rsid w:val="00B451FA"/>
    <w:rsid w:val="00B46A48"/>
    <w:rsid w:val="00B564E7"/>
    <w:rsid w:val="00B75A58"/>
    <w:rsid w:val="00B75EC7"/>
    <w:rsid w:val="00B76774"/>
    <w:rsid w:val="00B93A9A"/>
    <w:rsid w:val="00BA15E7"/>
    <w:rsid w:val="00BB6B71"/>
    <w:rsid w:val="00BC0F9C"/>
    <w:rsid w:val="00BD462B"/>
    <w:rsid w:val="00BE44DA"/>
    <w:rsid w:val="00BF1583"/>
    <w:rsid w:val="00BF5681"/>
    <w:rsid w:val="00BF5C4E"/>
    <w:rsid w:val="00BF70EF"/>
    <w:rsid w:val="00C27675"/>
    <w:rsid w:val="00C37177"/>
    <w:rsid w:val="00C37292"/>
    <w:rsid w:val="00C4214F"/>
    <w:rsid w:val="00C47CC6"/>
    <w:rsid w:val="00C55DE5"/>
    <w:rsid w:val="00C55EA3"/>
    <w:rsid w:val="00C70C48"/>
    <w:rsid w:val="00C70F5A"/>
    <w:rsid w:val="00C73C2E"/>
    <w:rsid w:val="00C9524C"/>
    <w:rsid w:val="00C964EE"/>
    <w:rsid w:val="00CA1358"/>
    <w:rsid w:val="00CA47C0"/>
    <w:rsid w:val="00CA5E2B"/>
    <w:rsid w:val="00CA7C70"/>
    <w:rsid w:val="00CB0AA6"/>
    <w:rsid w:val="00CC6043"/>
    <w:rsid w:val="00CD2783"/>
    <w:rsid w:val="00CE5BB2"/>
    <w:rsid w:val="00CF299C"/>
    <w:rsid w:val="00CF4098"/>
    <w:rsid w:val="00CF41B3"/>
    <w:rsid w:val="00D03DCC"/>
    <w:rsid w:val="00D069BF"/>
    <w:rsid w:val="00D1002A"/>
    <w:rsid w:val="00D13B75"/>
    <w:rsid w:val="00D13BED"/>
    <w:rsid w:val="00D1531E"/>
    <w:rsid w:val="00D17FC9"/>
    <w:rsid w:val="00D20C3C"/>
    <w:rsid w:val="00D46414"/>
    <w:rsid w:val="00D63AAA"/>
    <w:rsid w:val="00D72EB2"/>
    <w:rsid w:val="00D86C86"/>
    <w:rsid w:val="00D86D79"/>
    <w:rsid w:val="00D919B3"/>
    <w:rsid w:val="00D94EC3"/>
    <w:rsid w:val="00D97740"/>
    <w:rsid w:val="00DA1637"/>
    <w:rsid w:val="00DB3465"/>
    <w:rsid w:val="00DC2D8D"/>
    <w:rsid w:val="00DC552A"/>
    <w:rsid w:val="00DD50A6"/>
    <w:rsid w:val="00DE10F7"/>
    <w:rsid w:val="00DE4B0D"/>
    <w:rsid w:val="00DE4B80"/>
    <w:rsid w:val="00DE7727"/>
    <w:rsid w:val="00E04424"/>
    <w:rsid w:val="00E155AC"/>
    <w:rsid w:val="00E325CD"/>
    <w:rsid w:val="00E3476E"/>
    <w:rsid w:val="00E357E8"/>
    <w:rsid w:val="00E43012"/>
    <w:rsid w:val="00E45775"/>
    <w:rsid w:val="00E57A7B"/>
    <w:rsid w:val="00E71686"/>
    <w:rsid w:val="00E775B8"/>
    <w:rsid w:val="00E85B2E"/>
    <w:rsid w:val="00E9074C"/>
    <w:rsid w:val="00E95086"/>
    <w:rsid w:val="00EA69E4"/>
    <w:rsid w:val="00EC2896"/>
    <w:rsid w:val="00EF6020"/>
    <w:rsid w:val="00EF6284"/>
    <w:rsid w:val="00F11F7C"/>
    <w:rsid w:val="00F127C2"/>
    <w:rsid w:val="00F24253"/>
    <w:rsid w:val="00F273FB"/>
    <w:rsid w:val="00F278C8"/>
    <w:rsid w:val="00F40B2E"/>
    <w:rsid w:val="00F419C2"/>
    <w:rsid w:val="00F6375D"/>
    <w:rsid w:val="00F64B73"/>
    <w:rsid w:val="00F67062"/>
    <w:rsid w:val="00F70A05"/>
    <w:rsid w:val="00F71FC3"/>
    <w:rsid w:val="00F86E14"/>
    <w:rsid w:val="00FA0785"/>
    <w:rsid w:val="00FA2493"/>
    <w:rsid w:val="00FA45F4"/>
    <w:rsid w:val="00FB5A08"/>
    <w:rsid w:val="00FB6694"/>
    <w:rsid w:val="00FB6B44"/>
    <w:rsid w:val="00FB76C1"/>
    <w:rsid w:val="00FC74D7"/>
    <w:rsid w:val="00FC7737"/>
    <w:rsid w:val="00FC7D9D"/>
    <w:rsid w:val="00FD3BF6"/>
    <w:rsid w:val="00FD3C39"/>
    <w:rsid w:val="00FD5B43"/>
    <w:rsid w:val="00FE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F971B1"/>
  <w15:docId w15:val="{F77E4F89-F0EC-47E3-AB68-15F0B630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/>
    <w:lsdException w:name="Balloon Text" w:semiHidden="1" w:unhideWhenUsed="1"/>
    <w:lsdException w:name="Table Grid" w:semiHidden="1" w:uiPriority="0"/>
    <w:lsdException w:name="Table Theme" w:semiHidden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B6B"/>
    <w:pPr>
      <w:spacing w:after="120" w:line="260" w:lineRule="exact"/>
      <w:ind w:left="720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next w:val="Normal"/>
    <w:link w:val="Heading1Char"/>
    <w:uiPriority w:val="1"/>
    <w:semiHidden/>
    <w:rsid w:val="004D576A"/>
    <w:pPr>
      <w:keepNext/>
      <w:keepLines/>
      <w:spacing w:before="240" w:after="0" w:line="440" w:lineRule="exact"/>
      <w:outlineLvl w:val="0"/>
    </w:pPr>
    <w:rPr>
      <w:rFonts w:ascii="Segoe" w:eastAsia="Times New Roman" w:hAnsi="Segoe" w:cs="Times New Roman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rsid w:val="009A2F59"/>
    <w:pPr>
      <w:keepNext/>
      <w:keepLines/>
      <w:spacing w:after="0" w:line="400" w:lineRule="exact"/>
      <w:ind w:left="0"/>
      <w:outlineLvl w:val="1"/>
    </w:pPr>
    <w:rPr>
      <w:rFonts w:ascii="Segoe Semibold" w:hAnsi="Segoe Semibold"/>
      <w:sz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3F1879"/>
    <w:pPr>
      <w:keepNext/>
      <w:keepLines/>
      <w:spacing w:before="240" w:after="60" w:line="280" w:lineRule="exact"/>
      <w:outlineLvl w:val="2"/>
    </w:pPr>
    <w:rPr>
      <w:rFonts w:ascii="Segoe Semibold" w:hAnsi="Segoe Semibold" w:cs="Arial"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qFormat/>
    <w:rsid w:val="000E0906"/>
    <w:pPr>
      <w:keepNext/>
      <w:keepLines/>
      <w:spacing w:before="180" w:after="6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7174C1"/>
    <w:pPr>
      <w:keepNext/>
      <w:keepLines/>
      <w:spacing w:before="18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337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4A46CD"/>
    <w:rPr>
      <w:rFonts w:ascii="Segoe" w:eastAsia="Times New Roman" w:hAnsi="Segoe" w:cs="Times New Roman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4A46CD"/>
    <w:rPr>
      <w:rFonts w:ascii="Segoe Semibold" w:eastAsia="Times New Roman" w:hAnsi="Segoe Semibold" w:cs="Times New Roman"/>
      <w:sz w:val="36"/>
      <w:szCs w:val="24"/>
    </w:rPr>
  </w:style>
  <w:style w:type="character" w:customStyle="1" w:styleId="Heading3Char">
    <w:name w:val="Heading 3 Char"/>
    <w:basedOn w:val="DefaultParagraphFont"/>
    <w:link w:val="Heading3"/>
    <w:rsid w:val="004A46CD"/>
    <w:rPr>
      <w:rFonts w:ascii="Segoe Semibold" w:eastAsia="Times New Roman" w:hAnsi="Segoe Semibold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1B5182"/>
    <w:rPr>
      <w:rFonts w:ascii="Segoe" w:eastAsia="Times New Roman" w:hAnsi="Segoe" w:cs="Times New Roman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4C1"/>
    <w:rPr>
      <w:rFonts w:ascii="Segoe" w:eastAsia="Times New Roman" w:hAnsi="Segoe" w:cs="Times New Roman"/>
      <w:b/>
      <w:bCs/>
      <w:i/>
      <w:iCs/>
      <w:szCs w:val="26"/>
    </w:rPr>
  </w:style>
  <w:style w:type="paragraph" w:customStyle="1" w:styleId="Image">
    <w:name w:val="Image"/>
    <w:basedOn w:val="Normal"/>
    <w:next w:val="Normal"/>
    <w:semiHidden/>
    <w:rsid w:val="00FC74D7"/>
    <w:pPr>
      <w:spacing w:before="60" w:after="60" w:line="240" w:lineRule="auto"/>
    </w:pPr>
    <w:rPr>
      <w:szCs w:val="28"/>
    </w:rPr>
  </w:style>
  <w:style w:type="paragraph" w:styleId="Caption">
    <w:name w:val="caption"/>
    <w:basedOn w:val="Normal"/>
    <w:next w:val="Normal"/>
    <w:uiPriority w:val="35"/>
    <w:semiHidden/>
    <w:qFormat/>
    <w:rsid w:val="00143E20"/>
    <w:pPr>
      <w:spacing w:after="200" w:line="240" w:lineRule="auto"/>
    </w:pPr>
    <w:rPr>
      <w:b/>
      <w:bCs/>
      <w:color w:val="4F81BD" w:themeColor="accent1"/>
      <w:sz w:val="18"/>
      <w:szCs w:val="20"/>
    </w:rPr>
  </w:style>
  <w:style w:type="paragraph" w:customStyle="1" w:styleId="CodeExample">
    <w:name w:val="Code Example"/>
    <w:basedOn w:val="Normal"/>
    <w:uiPriority w:val="1"/>
    <w:semiHidden/>
    <w:rsid w:val="00CA47C0"/>
    <w:pPr>
      <w:pBdr>
        <w:top w:val="single" w:sz="4" w:space="4" w:color="DDDDDD"/>
        <w:left w:val="single" w:sz="4" w:space="4" w:color="DDDDDD"/>
        <w:bottom w:val="single" w:sz="4" w:space="6" w:color="DDDDDD"/>
        <w:right w:val="single" w:sz="4" w:space="4" w:color="DDDDDD"/>
      </w:pBdr>
      <w:shd w:val="clear" w:color="DDDDDD" w:fill="DDDDDD"/>
      <w:spacing w:line="200" w:lineRule="exact"/>
      <w:ind w:left="835" w:right="115"/>
      <w:contextualSpacing/>
    </w:pPr>
    <w:rPr>
      <w:rFonts w:ascii="Lucida Sans Typewriter" w:hAnsi="Lucida Sans Typewriter"/>
      <w:sz w:val="16"/>
    </w:rPr>
  </w:style>
  <w:style w:type="character" w:customStyle="1" w:styleId="CodeInline">
    <w:name w:val="Code Inline"/>
    <w:uiPriority w:val="1"/>
    <w:rsid w:val="00D1531E"/>
    <w:rPr>
      <w:rFonts w:ascii="Lucida Sans Typewriter" w:hAnsi="Lucida Sans Typewriter"/>
    </w:rPr>
  </w:style>
  <w:style w:type="paragraph" w:styleId="CommentText">
    <w:name w:val="annotation text"/>
    <w:basedOn w:val="Normal"/>
    <w:link w:val="CommentTextChar"/>
    <w:uiPriority w:val="99"/>
    <w:semiHidden/>
    <w:rsid w:val="00CF409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3154"/>
    <w:rPr>
      <w:rFonts w:ascii="Segoe" w:eastAsia="Times New Roman" w:hAnsi="Segoe" w:cs="Times New Roman"/>
      <w:sz w:val="19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F40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154"/>
    <w:rPr>
      <w:rFonts w:ascii="Segoe" w:eastAsia="Times New Roman" w:hAnsi="Segoe" w:cs="Times New Roman"/>
      <w:b/>
      <w:bCs/>
      <w:sz w:val="19"/>
      <w:szCs w:val="20"/>
    </w:rPr>
  </w:style>
  <w:style w:type="paragraph" w:customStyle="1" w:styleId="ModuleTOC">
    <w:name w:val="Module TOC"/>
    <w:basedOn w:val="Normal"/>
    <w:uiPriority w:val="1"/>
    <w:semiHidden/>
    <w:rsid w:val="00CF4098"/>
    <w:pPr>
      <w:tabs>
        <w:tab w:val="right" w:pos="7740"/>
      </w:tabs>
    </w:pPr>
  </w:style>
  <w:style w:type="paragraph" w:customStyle="1" w:styleId="ContentsTOCModuleTitle">
    <w:name w:val="Contents TOC Module Title"/>
    <w:basedOn w:val="ModuleTOC"/>
    <w:uiPriority w:val="38"/>
    <w:semiHidden/>
    <w:rsid w:val="00CF4098"/>
    <w:pPr>
      <w:spacing w:before="240" w:after="0" w:line="300" w:lineRule="exact"/>
      <w:ind w:left="0"/>
    </w:pPr>
    <w:rPr>
      <w:rFonts w:ascii="Segoe Semibold" w:hAnsi="Segoe Semibold"/>
      <w:sz w:val="22"/>
    </w:rPr>
  </w:style>
  <w:style w:type="paragraph" w:customStyle="1" w:styleId="ContentsTOCLessonTitle">
    <w:name w:val="Contents TOC Lesson Title"/>
    <w:basedOn w:val="ContentsTOCModuleTitle"/>
    <w:uiPriority w:val="38"/>
    <w:semiHidden/>
    <w:rsid w:val="00CF4098"/>
    <w:pPr>
      <w:spacing w:before="60" w:after="240"/>
      <w:ind w:left="720"/>
      <w:contextualSpacing/>
    </w:pPr>
    <w:rPr>
      <w:rFonts w:ascii="Segoe" w:hAnsi="Segoe"/>
      <w:sz w:val="20"/>
    </w:rPr>
  </w:style>
  <w:style w:type="paragraph" w:customStyle="1" w:styleId="Copyright">
    <w:name w:val="Copyright"/>
    <w:basedOn w:val="Normal"/>
    <w:uiPriority w:val="38"/>
    <w:semiHidden/>
    <w:rsid w:val="00CF4098"/>
    <w:pPr>
      <w:autoSpaceDE w:val="0"/>
      <w:autoSpaceDN w:val="0"/>
      <w:adjustRightInd w:val="0"/>
      <w:spacing w:before="120" w:line="200" w:lineRule="exact"/>
    </w:pPr>
    <w:rPr>
      <w:sz w:val="16"/>
      <w:szCs w:val="17"/>
    </w:rPr>
  </w:style>
  <w:style w:type="paragraph" w:customStyle="1" w:styleId="CourseNumber">
    <w:name w:val="Course Number"/>
    <w:basedOn w:val="Normal"/>
    <w:uiPriority w:val="38"/>
    <w:semiHidden/>
    <w:rsid w:val="00CF4098"/>
    <w:pPr>
      <w:spacing w:before="1760" w:line="360" w:lineRule="exact"/>
      <w:outlineLvl w:val="0"/>
    </w:pPr>
    <w:rPr>
      <w:rFonts w:ascii="Segoe Light" w:hAnsi="Segoe Light"/>
      <w:sz w:val="96"/>
      <w:szCs w:val="44"/>
    </w:rPr>
  </w:style>
  <w:style w:type="paragraph" w:customStyle="1" w:styleId="CourseTitle">
    <w:name w:val="Course Title"/>
    <w:basedOn w:val="Normal"/>
    <w:uiPriority w:val="38"/>
    <w:semiHidden/>
    <w:rsid w:val="00CF4098"/>
    <w:pPr>
      <w:keepLines/>
      <w:spacing w:line="480" w:lineRule="exact"/>
      <w:outlineLvl w:val="0"/>
    </w:pPr>
    <w:rPr>
      <w:rFonts w:ascii="Segoe Semibold" w:hAnsi="Segoe Semibold"/>
      <w:sz w:val="44"/>
      <w:szCs w:val="44"/>
    </w:rPr>
  </w:style>
  <w:style w:type="character" w:customStyle="1" w:styleId="CourseTOCPrefix">
    <w:name w:val="Course TOC Prefix"/>
    <w:basedOn w:val="DefaultParagraphFont"/>
    <w:uiPriority w:val="38"/>
    <w:semiHidden/>
    <w:rsid w:val="00CF4098"/>
    <w:rPr>
      <w:rFonts w:ascii="Segoe Semibold" w:hAnsi="Segoe Semibold"/>
    </w:rPr>
  </w:style>
  <w:style w:type="paragraph" w:styleId="DocumentMap">
    <w:name w:val="Document Map"/>
    <w:basedOn w:val="Normal"/>
    <w:link w:val="DocumentMapChar"/>
    <w:uiPriority w:val="99"/>
    <w:semiHidden/>
    <w:rsid w:val="00CF4098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3154"/>
    <w:rPr>
      <w:rFonts w:ascii="Tahoma" w:eastAsia="Times New Roman" w:hAnsi="Tahoma" w:cs="Tahoma"/>
      <w:sz w:val="19"/>
      <w:szCs w:val="20"/>
      <w:shd w:val="clear" w:color="auto" w:fill="000080"/>
    </w:rPr>
  </w:style>
  <w:style w:type="character" w:styleId="Emphasis">
    <w:name w:val="Emphasis"/>
    <w:qFormat/>
    <w:rsid w:val="00CF4098"/>
    <w:rPr>
      <w:i/>
      <w:iCs/>
    </w:rPr>
  </w:style>
  <w:style w:type="paragraph" w:styleId="Header">
    <w:name w:val="header"/>
    <w:basedOn w:val="HeaderRightPage"/>
    <w:link w:val="HeaderChar"/>
    <w:uiPriority w:val="4"/>
    <w:semiHidden/>
    <w:rsid w:val="008A7EFF"/>
    <w:pPr>
      <w:tabs>
        <w:tab w:val="clear" w:pos="7200"/>
        <w:tab w:val="clear" w:pos="8460"/>
        <w:tab w:val="left" w:pos="1987"/>
      </w:tabs>
      <w:spacing w:line="240" w:lineRule="auto"/>
      <w:jc w:val="left"/>
    </w:pPr>
  </w:style>
  <w:style w:type="character" w:customStyle="1" w:styleId="HeaderChar">
    <w:name w:val="Header Char"/>
    <w:basedOn w:val="DefaultParagraphFont"/>
    <w:link w:val="Header"/>
    <w:uiPriority w:val="4"/>
    <w:semiHidden/>
    <w:rsid w:val="008A7EFF"/>
    <w:rPr>
      <w:rFonts w:ascii="Segoe Condensed" w:hAnsi="Segoe Condensed"/>
      <w:sz w:val="16"/>
    </w:rPr>
  </w:style>
  <w:style w:type="character" w:customStyle="1" w:styleId="Hidden">
    <w:name w:val="Hidden"/>
    <w:uiPriority w:val="38"/>
    <w:semiHidden/>
    <w:rsid w:val="00CF4098"/>
    <w:rPr>
      <w:vanish/>
      <w:color w:val="FF0000"/>
    </w:rPr>
  </w:style>
  <w:style w:type="paragraph" w:customStyle="1" w:styleId="HiddenParagraph">
    <w:name w:val="Hidden Paragraph"/>
    <w:basedOn w:val="Normal"/>
    <w:next w:val="Normal"/>
    <w:uiPriority w:val="38"/>
    <w:semiHidden/>
    <w:rsid w:val="00CF4098"/>
    <w:rPr>
      <w:vanish/>
      <w:color w:val="FF0000"/>
    </w:rPr>
  </w:style>
  <w:style w:type="character" w:styleId="Hyperlink">
    <w:name w:val="Hyperlink"/>
    <w:basedOn w:val="DefaultParagraphFont"/>
    <w:uiPriority w:val="99"/>
    <w:semiHidden/>
    <w:rsid w:val="00CF4098"/>
    <w:rPr>
      <w:strike w:val="0"/>
      <w:dstrike w:val="0"/>
      <w:color w:val="3333CC"/>
      <w:u w:val="none"/>
      <w:effect w:val="none"/>
    </w:rPr>
  </w:style>
  <w:style w:type="paragraph" w:customStyle="1" w:styleId="MOCListBullet3">
    <w:name w:val="MOC List Bullet 3"/>
    <w:basedOn w:val="Normal"/>
    <w:next w:val="MOCListBullet2"/>
    <w:rsid w:val="00472411"/>
    <w:pPr>
      <w:numPr>
        <w:numId w:val="10"/>
      </w:numPr>
      <w:tabs>
        <w:tab w:val="left" w:pos="1800"/>
      </w:tabs>
      <w:autoSpaceDE w:val="0"/>
      <w:autoSpaceDN w:val="0"/>
      <w:adjustRightInd w:val="0"/>
      <w:spacing w:line="240" w:lineRule="exact"/>
    </w:pPr>
    <w:rPr>
      <w:szCs w:val="20"/>
    </w:rPr>
  </w:style>
  <w:style w:type="paragraph" w:customStyle="1" w:styleId="Codewithinasecondlevellist">
    <w:name w:val="Code within a second level list"/>
    <w:basedOn w:val="Codewithinafirstlevellist"/>
    <w:uiPriority w:val="1"/>
    <w:qFormat/>
    <w:rsid w:val="004D576A"/>
    <w:pPr>
      <w:ind w:left="1555"/>
    </w:pPr>
  </w:style>
  <w:style w:type="paragraph" w:customStyle="1" w:styleId="Codewithinathirdlevellist">
    <w:name w:val="Code within a third level list"/>
    <w:basedOn w:val="Codewithinasecondlevellist"/>
    <w:next w:val="Normal"/>
    <w:uiPriority w:val="1"/>
    <w:qFormat/>
    <w:rsid w:val="004D576A"/>
    <w:pPr>
      <w:ind w:left="1915"/>
    </w:pPr>
  </w:style>
  <w:style w:type="paragraph" w:styleId="BalloonText">
    <w:name w:val="Balloon Text"/>
    <w:basedOn w:val="Normal"/>
    <w:link w:val="BalloonTextChar"/>
    <w:uiPriority w:val="99"/>
    <w:semiHidden/>
    <w:rsid w:val="00714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A58"/>
    <w:rPr>
      <w:rFonts w:ascii="Tahoma" w:eastAsia="Times New Roman" w:hAnsi="Tahoma" w:cs="Tahoma"/>
      <w:sz w:val="16"/>
      <w:szCs w:val="16"/>
    </w:rPr>
  </w:style>
  <w:style w:type="paragraph" w:customStyle="1" w:styleId="LessonNumber">
    <w:name w:val="Lesson Number"/>
    <w:basedOn w:val="Normal"/>
    <w:uiPriority w:val="1"/>
    <w:semiHidden/>
    <w:rsid w:val="00CF4098"/>
    <w:pPr>
      <w:spacing w:after="0" w:line="320" w:lineRule="exact"/>
      <w:ind w:left="0"/>
    </w:pPr>
    <w:rPr>
      <w:rFonts w:ascii="Segoe Light" w:hAnsi="Segoe Light"/>
      <w:sz w:val="32"/>
      <w:szCs w:val="28"/>
    </w:rPr>
  </w:style>
  <w:style w:type="paragraph" w:customStyle="1" w:styleId="MOCListNumber1">
    <w:name w:val="MOC List Number 1"/>
    <w:basedOn w:val="ListNumber"/>
    <w:qFormat/>
    <w:rsid w:val="008F3065"/>
    <w:pPr>
      <w:numPr>
        <w:numId w:val="1"/>
      </w:numPr>
      <w:tabs>
        <w:tab w:val="left" w:pos="1080"/>
      </w:tabs>
      <w:contextualSpacing w:val="0"/>
    </w:pPr>
    <w:rPr>
      <w:bCs/>
      <w:szCs w:val="20"/>
    </w:rPr>
  </w:style>
  <w:style w:type="paragraph" w:customStyle="1" w:styleId="MOCListNumber2">
    <w:name w:val="MOC List Number 2"/>
    <w:basedOn w:val="MOCListNumber1"/>
    <w:qFormat/>
    <w:rsid w:val="001E629C"/>
    <w:pPr>
      <w:numPr>
        <w:numId w:val="2"/>
      </w:numPr>
      <w:tabs>
        <w:tab w:val="clear" w:pos="1080"/>
        <w:tab w:val="left" w:pos="1440"/>
      </w:tabs>
    </w:pPr>
  </w:style>
  <w:style w:type="paragraph" w:customStyle="1" w:styleId="MOCListNumber3">
    <w:name w:val="MOC List Number 3"/>
    <w:basedOn w:val="MOCListNumber2"/>
    <w:rsid w:val="001E629C"/>
    <w:pPr>
      <w:numPr>
        <w:numId w:val="3"/>
      </w:numPr>
      <w:tabs>
        <w:tab w:val="clear" w:pos="1440"/>
        <w:tab w:val="left" w:pos="1800"/>
      </w:tabs>
    </w:pPr>
  </w:style>
  <w:style w:type="paragraph" w:customStyle="1" w:styleId="ListParagraph1">
    <w:name w:val="List Paragraph 1"/>
    <w:basedOn w:val="ListBullet"/>
    <w:qFormat/>
    <w:rsid w:val="000744FE"/>
    <w:pPr>
      <w:numPr>
        <w:numId w:val="0"/>
      </w:numPr>
      <w:autoSpaceDE w:val="0"/>
      <w:autoSpaceDN w:val="0"/>
      <w:adjustRightInd w:val="0"/>
      <w:ind w:left="1080"/>
    </w:pPr>
    <w:rPr>
      <w:szCs w:val="20"/>
    </w:rPr>
  </w:style>
  <w:style w:type="paragraph" w:customStyle="1" w:styleId="ListParagraph2">
    <w:name w:val="List Paragraph 2"/>
    <w:basedOn w:val="ListParagraph1"/>
    <w:qFormat/>
    <w:rsid w:val="006C1935"/>
    <w:pPr>
      <w:ind w:left="1440"/>
    </w:pPr>
  </w:style>
  <w:style w:type="paragraph" w:customStyle="1" w:styleId="ListParagraph3">
    <w:name w:val="List Paragraph 3"/>
    <w:basedOn w:val="ListParagraph2"/>
    <w:next w:val="Normal"/>
    <w:rsid w:val="00CF4098"/>
    <w:pPr>
      <w:ind w:left="1800"/>
    </w:pPr>
  </w:style>
  <w:style w:type="paragraph" w:customStyle="1" w:styleId="ModuleNumber">
    <w:name w:val="Module Number"/>
    <w:basedOn w:val="Normal"/>
    <w:next w:val="ModuleTitle"/>
    <w:uiPriority w:val="1"/>
    <w:semiHidden/>
    <w:rsid w:val="00CF4098"/>
    <w:pPr>
      <w:spacing w:before="1760" w:line="440" w:lineRule="exact"/>
      <w:ind w:left="0"/>
    </w:pPr>
    <w:rPr>
      <w:rFonts w:ascii="Segoe Light" w:hAnsi="Segoe Light"/>
      <w:sz w:val="52"/>
      <w:szCs w:val="44"/>
    </w:rPr>
  </w:style>
  <w:style w:type="paragraph" w:customStyle="1" w:styleId="ModuleTitle">
    <w:name w:val="Module Title"/>
    <w:basedOn w:val="Normal"/>
    <w:next w:val="Heading3"/>
    <w:uiPriority w:val="1"/>
    <w:semiHidden/>
    <w:rsid w:val="00E357E8"/>
    <w:pPr>
      <w:spacing w:line="380" w:lineRule="exact"/>
    </w:pPr>
    <w:rPr>
      <w:rFonts w:ascii="Segoe Semibold" w:hAnsi="Segoe Semibold"/>
      <w:sz w:val="32"/>
    </w:rPr>
  </w:style>
  <w:style w:type="character" w:customStyle="1" w:styleId="ModuleTOCBold">
    <w:name w:val="Module TOC Bold"/>
    <w:basedOn w:val="Strong"/>
    <w:uiPriority w:val="1"/>
    <w:semiHidden/>
    <w:rsid w:val="00B03FB9"/>
    <w:rPr>
      <w:rFonts w:ascii="Segoe Semibold" w:hAnsi="Segoe Semibold"/>
      <w:b w:val="0"/>
      <w:bCs/>
    </w:rPr>
  </w:style>
  <w:style w:type="paragraph" w:customStyle="1" w:styleId="ReaderAid">
    <w:name w:val="ReaderAid"/>
    <w:basedOn w:val="Normal"/>
    <w:next w:val="Normal"/>
    <w:uiPriority w:val="4"/>
    <w:semiHidden/>
    <w:qFormat/>
    <w:rsid w:val="00AD46FD"/>
    <w:pPr>
      <w:spacing w:before="360" w:after="360" w:line="240" w:lineRule="atLeast"/>
      <w:ind w:left="1166" w:right="720"/>
      <w:contextualSpacing/>
    </w:pPr>
    <w:rPr>
      <w:szCs w:val="21"/>
    </w:rPr>
  </w:style>
  <w:style w:type="paragraph" w:styleId="NoteHeading">
    <w:name w:val="Note Heading"/>
    <w:aliases w:val="Reader Aid Heading"/>
    <w:basedOn w:val="ReaderAid"/>
    <w:next w:val="Normal"/>
    <w:link w:val="NoteHeadingChar"/>
    <w:uiPriority w:val="4"/>
    <w:rsid w:val="00F70A05"/>
    <w:pPr>
      <w:ind w:left="734" w:hanging="547"/>
    </w:pPr>
    <w:rPr>
      <w:b/>
    </w:rPr>
  </w:style>
  <w:style w:type="character" w:customStyle="1" w:styleId="NoteHeadingChar">
    <w:name w:val="Note Heading Char"/>
    <w:aliases w:val="Reader Aid Heading Char"/>
    <w:basedOn w:val="DefaultParagraphFont"/>
    <w:link w:val="NoteHeading"/>
    <w:uiPriority w:val="4"/>
    <w:rsid w:val="00B11951"/>
    <w:rPr>
      <w:rFonts w:ascii="Segoe" w:eastAsia="Times New Roman" w:hAnsi="Segoe" w:cs="Times New Roman"/>
      <w:b/>
      <w:kern w:val="24"/>
      <w:sz w:val="18"/>
      <w:szCs w:val="21"/>
    </w:rPr>
  </w:style>
  <w:style w:type="paragraph" w:customStyle="1" w:styleId="OfficialCourseHead">
    <w:name w:val="Official Course Head"/>
    <w:basedOn w:val="Normal"/>
    <w:uiPriority w:val="38"/>
    <w:semiHidden/>
    <w:rsid w:val="00CF4098"/>
    <w:pPr>
      <w:spacing w:before="1760" w:line="200" w:lineRule="exact"/>
      <w:outlineLvl w:val="0"/>
    </w:pPr>
    <w:rPr>
      <w:rFonts w:ascii="Segoe Black" w:hAnsi="Segoe Black"/>
      <w:b/>
      <w:caps/>
      <w:color w:val="999999"/>
      <w:spacing w:val="80"/>
      <w:szCs w:val="44"/>
    </w:rPr>
  </w:style>
  <w:style w:type="character" w:customStyle="1" w:styleId="Placeholder">
    <w:name w:val="Placeholder"/>
    <w:basedOn w:val="DefaultParagraphFont"/>
    <w:uiPriority w:val="38"/>
    <w:semiHidden/>
    <w:rsid w:val="00CF4098"/>
    <w:rPr>
      <w:color w:val="0000FF"/>
    </w:rPr>
  </w:style>
  <w:style w:type="paragraph" w:customStyle="1" w:styleId="ProcedureHeading">
    <w:name w:val="Procedure Heading"/>
    <w:basedOn w:val="Heading4"/>
    <w:next w:val="MOCListNumber1"/>
    <w:semiHidden/>
    <w:qFormat/>
    <w:rsid w:val="009F062C"/>
    <w:pPr>
      <w:spacing w:line="300" w:lineRule="exact"/>
    </w:pPr>
    <w:rPr>
      <w:rFonts w:ascii="Segoe Semibold" w:eastAsia="MS Mincho" w:hAnsi="Segoe Semibold"/>
      <w:b w:val="0"/>
      <w:szCs w:val="22"/>
      <w:lang w:eastAsia="ja-JP"/>
    </w:rPr>
  </w:style>
  <w:style w:type="paragraph" w:customStyle="1" w:styleId="Question">
    <w:name w:val="Question"/>
    <w:basedOn w:val="Normal"/>
    <w:semiHidden/>
    <w:qFormat/>
    <w:rsid w:val="0025384C"/>
    <w:pPr>
      <w:ind w:left="1080" w:right="720"/>
    </w:pPr>
  </w:style>
  <w:style w:type="character" w:styleId="Strong">
    <w:name w:val="Strong"/>
    <w:qFormat/>
    <w:rsid w:val="00CF4098"/>
    <w:rPr>
      <w:b/>
      <w:bCs/>
    </w:rPr>
  </w:style>
  <w:style w:type="character" w:customStyle="1" w:styleId="StrongandEmphasis">
    <w:name w:val="Strong and Emphasis"/>
    <w:uiPriority w:val="38"/>
    <w:semiHidden/>
    <w:qFormat/>
    <w:rsid w:val="003F1879"/>
    <w:rPr>
      <w:b/>
      <w:bCs/>
      <w:i/>
      <w:color w:val="auto"/>
      <w:szCs w:val="20"/>
    </w:rPr>
  </w:style>
  <w:style w:type="paragraph" w:customStyle="1" w:styleId="TableBody">
    <w:name w:val="Table Body"/>
    <w:basedOn w:val="Normal"/>
    <w:link w:val="TableBodyChar"/>
    <w:qFormat/>
    <w:rsid w:val="0025384C"/>
    <w:pPr>
      <w:spacing w:before="40" w:after="60" w:line="220" w:lineRule="exact"/>
      <w:ind w:left="58"/>
    </w:pPr>
    <w:rPr>
      <w:rFonts w:eastAsia="MS Mincho"/>
      <w:szCs w:val="18"/>
      <w:lang w:eastAsia="ja-JP"/>
    </w:rPr>
  </w:style>
  <w:style w:type="paragraph" w:customStyle="1" w:styleId="TableCode">
    <w:name w:val="Table Code"/>
    <w:basedOn w:val="CodeExample"/>
    <w:uiPriority w:val="3"/>
    <w:rsid w:val="004C3401"/>
    <w:pPr>
      <w:ind w:left="158" w:right="158"/>
    </w:pPr>
  </w:style>
  <w:style w:type="table" w:styleId="TableGrid">
    <w:name w:val="Table Grid"/>
    <w:aliases w:val="Table Style - Normal"/>
    <w:basedOn w:val="TableNormal"/>
    <w:rsid w:val="00BF1583"/>
    <w:pPr>
      <w:spacing w:before="40" w:after="60" w:line="220" w:lineRule="exact"/>
      <w:ind w:left="58"/>
    </w:pPr>
    <w:rPr>
      <w:rFonts w:ascii="Segoe" w:eastAsia="Times New Roman" w:hAnsi="Segoe" w:cs="Times New Roman"/>
      <w:sz w:val="19"/>
      <w:szCs w:val="20"/>
    </w:rPr>
    <w:tblPr>
      <w:tblInd w:w="835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72" w:type="dxa"/>
        <w:left w:w="115" w:type="dxa"/>
        <w:bottom w:w="72" w:type="dxa"/>
        <w:right w:w="115" w:type="dxa"/>
      </w:tblCellMar>
    </w:tblPr>
    <w:tblStylePr w:type="firstRow">
      <w:pPr>
        <w:wordWrap/>
        <w:spacing w:beforeLines="0" w:beforeAutospacing="0" w:afterLines="0" w:afterAutospacing="0"/>
      </w:pPr>
      <w:rPr>
        <w:rFonts w:ascii="Segoe Semibold" w:hAnsi="Segoe Semibold"/>
        <w:b/>
        <w:sz w:val="19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E6E6E6"/>
        <w:vAlign w:val="center"/>
      </w:tcPr>
    </w:tblStylePr>
  </w:style>
  <w:style w:type="paragraph" w:styleId="TOC1">
    <w:name w:val="toc 1"/>
    <w:basedOn w:val="Normal"/>
    <w:next w:val="Normal"/>
    <w:autoRedefine/>
    <w:uiPriority w:val="39"/>
    <w:semiHidden/>
    <w:rsid w:val="00CF4098"/>
    <w:pPr>
      <w:ind w:left="0"/>
    </w:pPr>
  </w:style>
  <w:style w:type="paragraph" w:styleId="TOC2">
    <w:name w:val="toc 2"/>
    <w:basedOn w:val="Normal"/>
    <w:next w:val="Normal"/>
    <w:autoRedefine/>
    <w:uiPriority w:val="39"/>
    <w:semiHidden/>
    <w:rsid w:val="00CF4098"/>
    <w:pPr>
      <w:ind w:left="200"/>
    </w:pPr>
  </w:style>
  <w:style w:type="paragraph" w:styleId="TOC3">
    <w:name w:val="toc 3"/>
    <w:basedOn w:val="Normal"/>
    <w:next w:val="Normal"/>
    <w:autoRedefine/>
    <w:uiPriority w:val="39"/>
    <w:semiHidden/>
    <w:rsid w:val="00CF4098"/>
    <w:pPr>
      <w:ind w:left="400"/>
    </w:pPr>
  </w:style>
  <w:style w:type="character" w:customStyle="1" w:styleId="Underline">
    <w:name w:val="Underline"/>
    <w:uiPriority w:val="38"/>
    <w:rsid w:val="00CF4098"/>
    <w:rPr>
      <w:u w:val="single"/>
    </w:rPr>
  </w:style>
  <w:style w:type="table" w:customStyle="1" w:styleId="TableStyle-OneRow">
    <w:name w:val="Table Style - One Row"/>
    <w:basedOn w:val="TableNormal"/>
    <w:uiPriority w:val="99"/>
    <w:qFormat/>
    <w:rsid w:val="00D03DCC"/>
    <w:pPr>
      <w:spacing w:after="0" w:line="240" w:lineRule="auto"/>
    </w:pPr>
    <w:tblPr>
      <w:tblInd w:w="835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</w:tblBorders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TableStyle-NoBorder">
    <w:name w:val="Table Style - No Border"/>
    <w:basedOn w:val="TableNormal"/>
    <w:uiPriority w:val="99"/>
    <w:qFormat/>
    <w:rsid w:val="00D03DCC"/>
    <w:pPr>
      <w:spacing w:after="0" w:line="240" w:lineRule="auto"/>
    </w:pPr>
    <w:tblPr>
      <w:tblInd w:w="835" w:type="dxa"/>
    </w:tblPr>
  </w:style>
  <w:style w:type="paragraph" w:customStyle="1" w:styleId="HeaderRightPage">
    <w:name w:val="Header Right Page"/>
    <w:basedOn w:val="Normal"/>
    <w:uiPriority w:val="4"/>
    <w:semiHidden/>
    <w:rsid w:val="00085D1C"/>
    <w:pPr>
      <w:pBdr>
        <w:bottom w:val="single" w:sz="4" w:space="1" w:color="auto"/>
      </w:pBdr>
      <w:tabs>
        <w:tab w:val="right" w:pos="7200"/>
        <w:tab w:val="right" w:pos="8460"/>
      </w:tabs>
      <w:spacing w:after="0" w:line="200" w:lineRule="exact"/>
      <w:ind w:left="0"/>
      <w:contextualSpacing/>
      <w:jc w:val="right"/>
    </w:pPr>
    <w:rPr>
      <w:rFonts w:ascii="Segoe Condensed" w:eastAsiaTheme="minorHAnsi" w:hAnsi="Segoe Condensed" w:cstheme="minorBidi"/>
      <w:sz w:val="16"/>
      <w:szCs w:val="22"/>
    </w:rPr>
  </w:style>
  <w:style w:type="paragraph" w:customStyle="1" w:styleId="KonaHOddPageFooterR">
    <w:name w:val="KonaH Odd Page Footer (R)"/>
    <w:basedOn w:val="Normal"/>
    <w:next w:val="Normal"/>
    <w:link w:val="KonaHOddPageFooterRChar"/>
    <w:uiPriority w:val="38"/>
    <w:semiHidden/>
    <w:qFormat/>
    <w:rsid w:val="001E45BE"/>
    <w:pPr>
      <w:pBdr>
        <w:top w:val="single" w:sz="4" w:space="6" w:color="auto"/>
      </w:pBdr>
      <w:spacing w:after="0" w:line="240" w:lineRule="auto"/>
      <w:jc w:val="right"/>
    </w:pPr>
    <w:rPr>
      <w:rFonts w:ascii="Arial" w:hAnsi="Arial"/>
      <w:sz w:val="18"/>
    </w:rPr>
  </w:style>
  <w:style w:type="character" w:customStyle="1" w:styleId="KonaHOddPageFooterRChar">
    <w:name w:val="KonaH Odd Page Footer (R) Char"/>
    <w:basedOn w:val="DefaultParagraphFont"/>
    <w:link w:val="KonaHOddPageFooterR"/>
    <w:uiPriority w:val="38"/>
    <w:semiHidden/>
    <w:rsid w:val="00904D92"/>
    <w:rPr>
      <w:rFonts w:ascii="Arial" w:eastAsia="Times New Roman" w:hAnsi="Arial" w:cs="Times New Roman"/>
      <w:sz w:val="18"/>
      <w:szCs w:val="24"/>
    </w:rPr>
  </w:style>
  <w:style w:type="paragraph" w:customStyle="1" w:styleId="KonaHEvenPageFooterL">
    <w:name w:val="KonaH Even Page Footer (L)"/>
    <w:basedOn w:val="Normal"/>
    <w:next w:val="Normal"/>
    <w:link w:val="KonaHEvenPageFooterLChar"/>
    <w:uiPriority w:val="38"/>
    <w:semiHidden/>
    <w:qFormat/>
    <w:rsid w:val="001E45BE"/>
    <w:pPr>
      <w:pBdr>
        <w:top w:val="single" w:sz="4" w:space="6" w:color="auto"/>
      </w:pBdr>
      <w:spacing w:line="240" w:lineRule="auto"/>
    </w:pPr>
    <w:rPr>
      <w:rFonts w:ascii="Arial" w:hAnsi="Arial"/>
      <w:sz w:val="18"/>
    </w:rPr>
  </w:style>
  <w:style w:type="character" w:customStyle="1" w:styleId="KonaHEvenPageFooterLChar">
    <w:name w:val="KonaH Even Page Footer (L) Char"/>
    <w:basedOn w:val="DefaultParagraphFont"/>
    <w:link w:val="KonaHEvenPageFooterL"/>
    <w:uiPriority w:val="38"/>
    <w:semiHidden/>
    <w:rsid w:val="00904D92"/>
    <w:rPr>
      <w:rFonts w:ascii="Arial" w:eastAsia="Times New Roman" w:hAnsi="Arial" w:cs="Times New Roman"/>
      <w:sz w:val="18"/>
      <w:szCs w:val="24"/>
    </w:rPr>
  </w:style>
  <w:style w:type="paragraph" w:customStyle="1" w:styleId="TableHead">
    <w:name w:val="Table Head"/>
    <w:basedOn w:val="Normal"/>
    <w:qFormat/>
    <w:rsid w:val="00366B8E"/>
    <w:pPr>
      <w:spacing w:after="0" w:line="220" w:lineRule="exact"/>
      <w:ind w:left="0"/>
    </w:pPr>
    <w:rPr>
      <w:rFonts w:ascii="Segoe Semibold" w:eastAsiaTheme="minorHAnsi" w:hAnsi="Segoe Semibold" w:cstheme="minorBidi"/>
      <w:szCs w:val="22"/>
    </w:rPr>
  </w:style>
  <w:style w:type="paragraph" w:customStyle="1" w:styleId="TableListBullet1">
    <w:name w:val="Table List Bullet 1"/>
    <w:basedOn w:val="MOCListBullet1"/>
    <w:uiPriority w:val="2"/>
    <w:qFormat/>
    <w:rsid w:val="005119D2"/>
    <w:pPr>
      <w:numPr>
        <w:numId w:val="4"/>
      </w:numPr>
      <w:tabs>
        <w:tab w:val="left" w:pos="245"/>
      </w:tabs>
      <w:autoSpaceDE w:val="0"/>
      <w:autoSpaceDN w:val="0"/>
      <w:adjustRightInd w:val="0"/>
      <w:spacing w:line="220" w:lineRule="exact"/>
      <w:ind w:left="245" w:hanging="245"/>
    </w:pPr>
  </w:style>
  <w:style w:type="paragraph" w:customStyle="1" w:styleId="TableListBullet2">
    <w:name w:val="Table List Bullet 2"/>
    <w:basedOn w:val="TableListBullet1"/>
    <w:uiPriority w:val="2"/>
    <w:qFormat/>
    <w:rsid w:val="00EA69E4"/>
    <w:pPr>
      <w:numPr>
        <w:numId w:val="5"/>
      </w:numPr>
      <w:tabs>
        <w:tab w:val="clear" w:pos="245"/>
        <w:tab w:val="left" w:pos="475"/>
      </w:tabs>
      <w:autoSpaceDE/>
      <w:autoSpaceDN/>
      <w:adjustRightInd/>
    </w:pPr>
  </w:style>
  <w:style w:type="paragraph" w:customStyle="1" w:styleId="TableListBullet3">
    <w:name w:val="Table List Bullet 3"/>
    <w:basedOn w:val="TableListBullet2"/>
    <w:uiPriority w:val="2"/>
    <w:unhideWhenUsed/>
    <w:qFormat/>
    <w:rsid w:val="00EA69E4"/>
    <w:pPr>
      <w:numPr>
        <w:numId w:val="6"/>
      </w:numPr>
      <w:tabs>
        <w:tab w:val="left" w:pos="720"/>
      </w:tabs>
    </w:pPr>
  </w:style>
  <w:style w:type="paragraph" w:customStyle="1" w:styleId="TableListNumber1">
    <w:name w:val="Table List Number 1"/>
    <w:basedOn w:val="MOCListNumber1"/>
    <w:uiPriority w:val="3"/>
    <w:qFormat/>
    <w:rsid w:val="00B43B88"/>
    <w:pPr>
      <w:numPr>
        <w:numId w:val="7"/>
      </w:numPr>
      <w:tabs>
        <w:tab w:val="clear" w:pos="1080"/>
      </w:tabs>
      <w:ind w:left="245" w:hanging="245"/>
    </w:pPr>
  </w:style>
  <w:style w:type="paragraph" w:customStyle="1" w:styleId="TableListNumber2">
    <w:name w:val="Table List Number 2"/>
    <w:basedOn w:val="TableListNumber1"/>
    <w:uiPriority w:val="3"/>
    <w:rsid w:val="00EA69E4"/>
    <w:pPr>
      <w:numPr>
        <w:numId w:val="8"/>
      </w:numPr>
      <w:tabs>
        <w:tab w:val="left" w:pos="475"/>
      </w:tabs>
    </w:pPr>
    <w:rPr>
      <w:rFonts w:eastAsiaTheme="minorHAnsi" w:cstheme="minorBidi"/>
      <w:szCs w:val="22"/>
    </w:rPr>
  </w:style>
  <w:style w:type="paragraph" w:customStyle="1" w:styleId="TableListNumber3">
    <w:name w:val="Table List Number 3"/>
    <w:basedOn w:val="TableListNumber2"/>
    <w:next w:val="TableListNumber2"/>
    <w:uiPriority w:val="3"/>
    <w:unhideWhenUsed/>
    <w:qFormat/>
    <w:rsid w:val="00EA69E4"/>
    <w:pPr>
      <w:numPr>
        <w:numId w:val="9"/>
      </w:numPr>
      <w:tabs>
        <w:tab w:val="clear" w:pos="475"/>
        <w:tab w:val="left" w:pos="720"/>
      </w:tabs>
    </w:pPr>
  </w:style>
  <w:style w:type="paragraph" w:styleId="ListBullet">
    <w:name w:val="List Bullet"/>
    <w:basedOn w:val="Normal"/>
    <w:uiPriority w:val="99"/>
    <w:semiHidden/>
    <w:rsid w:val="004D67AD"/>
    <w:pPr>
      <w:numPr>
        <w:numId w:val="16"/>
      </w:numPr>
      <w:contextualSpacing/>
    </w:pPr>
  </w:style>
  <w:style w:type="paragraph" w:styleId="ListNumber">
    <w:name w:val="List Number"/>
    <w:basedOn w:val="Normal"/>
    <w:uiPriority w:val="99"/>
    <w:semiHidden/>
    <w:rsid w:val="00006914"/>
    <w:pPr>
      <w:numPr>
        <w:numId w:val="11"/>
      </w:numPr>
      <w:contextualSpacing/>
    </w:pPr>
  </w:style>
  <w:style w:type="paragraph" w:customStyle="1" w:styleId="ReaderaidHeading">
    <w:name w:val="Readeraid Heading"/>
    <w:basedOn w:val="Heading3"/>
    <w:next w:val="ReaderAid"/>
    <w:uiPriority w:val="4"/>
    <w:semiHidden/>
    <w:rsid w:val="00AD46FD"/>
    <w:pPr>
      <w:spacing w:before="0" w:after="0" w:line="210" w:lineRule="atLeast"/>
    </w:pPr>
    <w:rPr>
      <w:sz w:val="19"/>
    </w:rPr>
  </w:style>
  <w:style w:type="paragraph" w:customStyle="1" w:styleId="Results">
    <w:name w:val="Results"/>
    <w:basedOn w:val="Normal"/>
    <w:next w:val="Normal"/>
    <w:qFormat/>
    <w:rsid w:val="0025384C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character" w:customStyle="1" w:styleId="TableBodyChar">
    <w:name w:val="Table Body Char"/>
    <w:basedOn w:val="DefaultParagraphFont"/>
    <w:link w:val="TableBody"/>
    <w:rsid w:val="0025384C"/>
    <w:rPr>
      <w:rFonts w:ascii="Segoe" w:eastAsia="MS Mincho" w:hAnsi="Segoe" w:cs="Times New Roman"/>
      <w:sz w:val="19"/>
      <w:szCs w:val="18"/>
      <w:lang w:eastAsia="ja-JP"/>
    </w:rPr>
  </w:style>
  <w:style w:type="character" w:styleId="IntenseEmphasis">
    <w:name w:val="Intense Emphasis"/>
    <w:qFormat/>
    <w:rsid w:val="009A2F59"/>
    <w:rPr>
      <w:b/>
      <w:bCs/>
      <w:i/>
      <w:iCs/>
      <w:color w:val="auto"/>
    </w:rPr>
  </w:style>
  <w:style w:type="paragraph" w:customStyle="1" w:styleId="Codewithinafirstlevellist">
    <w:name w:val="Code within a first level list"/>
    <w:basedOn w:val="CodeExample"/>
    <w:uiPriority w:val="1"/>
    <w:qFormat/>
    <w:rsid w:val="00215EB6"/>
    <w:pPr>
      <w:spacing w:before="120"/>
      <w:ind w:left="1195"/>
    </w:pPr>
  </w:style>
  <w:style w:type="paragraph" w:customStyle="1" w:styleId="MOCListBullet1">
    <w:name w:val="MOC List Bullet 1"/>
    <w:basedOn w:val="ListBullet"/>
    <w:qFormat/>
    <w:rsid w:val="008C091B"/>
    <w:pPr>
      <w:numPr>
        <w:numId w:val="14"/>
      </w:numPr>
      <w:contextualSpacing w:val="0"/>
    </w:pPr>
    <w:rPr>
      <w:rFonts w:eastAsiaTheme="minorHAnsi" w:cstheme="minorBidi"/>
      <w:szCs w:val="22"/>
    </w:rPr>
  </w:style>
  <w:style w:type="paragraph" w:customStyle="1" w:styleId="MOCListBullet2">
    <w:name w:val="MOC List Bullet 2"/>
    <w:basedOn w:val="MOCListBullet1"/>
    <w:qFormat/>
    <w:rsid w:val="00472411"/>
    <w:pPr>
      <w:numPr>
        <w:numId w:val="15"/>
      </w:numPr>
      <w:tabs>
        <w:tab w:val="left" w:pos="1080"/>
      </w:tabs>
    </w:pPr>
  </w:style>
  <w:style w:type="paragraph" w:styleId="ListNumber2">
    <w:name w:val="List Number 2"/>
    <w:basedOn w:val="Normal"/>
    <w:uiPriority w:val="99"/>
    <w:semiHidden/>
    <w:rsid w:val="009C60A1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rsid w:val="009C60A1"/>
    <w:pPr>
      <w:numPr>
        <w:numId w:val="13"/>
      </w:numPr>
      <w:contextualSpacing/>
    </w:pPr>
  </w:style>
  <w:style w:type="paragraph" w:customStyle="1" w:styleId="LabTitle">
    <w:name w:val="Lab Title"/>
    <w:basedOn w:val="Normal"/>
    <w:next w:val="Heading3"/>
    <w:link w:val="LabTitleChar"/>
    <w:qFormat/>
    <w:rsid w:val="005E42C0"/>
    <w:pPr>
      <w:keepLines/>
      <w:spacing w:line="480" w:lineRule="exact"/>
    </w:pPr>
    <w:rPr>
      <w:rFonts w:ascii="Segoe Semibold" w:hAnsi="Segoe Semibold"/>
      <w:sz w:val="44"/>
    </w:rPr>
  </w:style>
  <w:style w:type="character" w:customStyle="1" w:styleId="LabTitleChar">
    <w:name w:val="Lab Title Char"/>
    <w:basedOn w:val="DefaultParagraphFont"/>
    <w:link w:val="LabTitle"/>
    <w:rsid w:val="005E42C0"/>
    <w:rPr>
      <w:rFonts w:ascii="Segoe Semibold" w:eastAsia="Times New Roman" w:hAnsi="Segoe Semibold" w:cs="Times New Roman"/>
      <w:sz w:val="44"/>
      <w:szCs w:val="24"/>
    </w:rPr>
  </w:style>
  <w:style w:type="paragraph" w:styleId="ListParagraph">
    <w:name w:val="List Paragraph"/>
    <w:basedOn w:val="Normal"/>
    <w:uiPriority w:val="34"/>
    <w:semiHidden/>
    <w:qFormat/>
    <w:rsid w:val="00097B01"/>
    <w:pPr>
      <w:contextualSpacing/>
    </w:pPr>
  </w:style>
  <w:style w:type="character" w:customStyle="1" w:styleId="Folio">
    <w:name w:val="Folio"/>
    <w:basedOn w:val="DefaultParagraphFont"/>
    <w:uiPriority w:val="1"/>
    <w:rsid w:val="0043525B"/>
    <w:rPr>
      <w:rFonts w:ascii="Segoe Semibold" w:hAnsi="Segoe Semibold"/>
    </w:rPr>
  </w:style>
  <w:style w:type="paragraph" w:customStyle="1" w:styleId="MOCImageCaption">
    <w:name w:val="MOC Image Caption"/>
    <w:basedOn w:val="Normal"/>
    <w:link w:val="MOCImageCaptionChar"/>
    <w:qFormat/>
    <w:rsid w:val="00CC6043"/>
    <w:pPr>
      <w:keepLines/>
      <w:widowControl w:val="0"/>
      <w:spacing w:before="60" w:after="60" w:line="240" w:lineRule="auto"/>
    </w:pPr>
    <w:rPr>
      <w:b/>
      <w:caps/>
    </w:rPr>
  </w:style>
  <w:style w:type="paragraph" w:customStyle="1" w:styleId="MOCTableListParagraph1">
    <w:name w:val="MOC Table List Paragraph 1"/>
    <w:basedOn w:val="ListParagraph1"/>
    <w:qFormat/>
    <w:rsid w:val="005119D2"/>
    <w:pPr>
      <w:ind w:left="245"/>
      <w:contextualSpacing w:val="0"/>
    </w:pPr>
  </w:style>
  <w:style w:type="character" w:customStyle="1" w:styleId="MOCImageCaptionChar">
    <w:name w:val="MOC Image Caption Char"/>
    <w:basedOn w:val="DefaultParagraphFont"/>
    <w:link w:val="MOCImageCaption"/>
    <w:rsid w:val="00CC6043"/>
    <w:rPr>
      <w:rFonts w:ascii="Segoe" w:eastAsia="Times New Roman" w:hAnsi="Segoe" w:cs="Times New Roman"/>
      <w:b/>
      <w:caps/>
      <w:sz w:val="19"/>
      <w:szCs w:val="24"/>
    </w:rPr>
  </w:style>
  <w:style w:type="paragraph" w:customStyle="1" w:styleId="MOCTableListParagraph2">
    <w:name w:val="MOC Table List Paragraph 2"/>
    <w:basedOn w:val="MOCTableListParagraph1"/>
    <w:qFormat/>
    <w:rsid w:val="005119D2"/>
    <w:pPr>
      <w:ind w:left="475"/>
    </w:pPr>
  </w:style>
  <w:style w:type="paragraph" w:customStyle="1" w:styleId="MOCTableListParagraph3">
    <w:name w:val="MOC Table List Paragraph 3"/>
    <w:basedOn w:val="MOCTableListParagraph2"/>
    <w:qFormat/>
    <w:rsid w:val="005119D2"/>
    <w:pPr>
      <w:ind w:left="72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6337F5"/>
    <w:rPr>
      <w:rFonts w:asciiTheme="majorHAnsi" w:eastAsiaTheme="majorEastAsia" w:hAnsiTheme="majorHAnsi" w:cstheme="majorBidi"/>
      <w:i/>
      <w:iCs/>
      <w:color w:val="1F497D" w:themeColor="text2"/>
      <w:sz w:val="19"/>
      <w:szCs w:val="24"/>
    </w:rPr>
  </w:style>
  <w:style w:type="paragraph" w:customStyle="1" w:styleId="CodeTitle">
    <w:name w:val="Code Title"/>
    <w:basedOn w:val="Normal"/>
    <w:next w:val="Normal"/>
    <w:link w:val="CodeTitleChar"/>
    <w:qFormat/>
    <w:rsid w:val="00432CDD"/>
    <w:pPr>
      <w:keepNext/>
      <w:keepLines/>
      <w:spacing w:before="180" w:after="60"/>
    </w:pPr>
    <w:rPr>
      <w:b/>
    </w:rPr>
  </w:style>
  <w:style w:type="character" w:customStyle="1" w:styleId="CodeTitleChar">
    <w:name w:val="Code Title Char"/>
    <w:basedOn w:val="DefaultParagraphFont"/>
    <w:link w:val="CodeTitle"/>
    <w:rsid w:val="00432CDD"/>
    <w:rPr>
      <w:rFonts w:ascii="Segoe" w:eastAsia="Times New Roman" w:hAnsi="Segoe" w:cs="Times New Roman"/>
      <w:b/>
      <w:sz w:val="19"/>
      <w:szCs w:val="24"/>
    </w:rPr>
  </w:style>
  <w:style w:type="paragraph" w:customStyle="1" w:styleId="SlideImage">
    <w:name w:val="Slide Image"/>
    <w:basedOn w:val="Image"/>
    <w:next w:val="Normal"/>
    <w:semiHidden/>
    <w:rsid w:val="003B3CBF"/>
    <w:pPr>
      <w:spacing w:before="240" w:after="360"/>
    </w:pPr>
  </w:style>
  <w:style w:type="paragraph" w:customStyle="1" w:styleId="CWHeading4">
    <w:name w:val="CW Heading 4"/>
    <w:basedOn w:val="Normal"/>
    <w:next w:val="Normal"/>
    <w:qFormat/>
    <w:rsid w:val="00711F02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customStyle="1" w:styleId="CWHeading5">
    <w:name w:val="CW Heading 5"/>
    <w:basedOn w:val="Normal"/>
    <w:next w:val="Normal"/>
    <w:uiPriority w:val="9"/>
    <w:qFormat/>
    <w:rsid w:val="00711F02"/>
    <w:pPr>
      <w:keepNext/>
      <w:keepLines/>
      <w:spacing w:before="180" w:after="60"/>
      <w:outlineLvl w:val="4"/>
    </w:pPr>
    <w:rPr>
      <w:rFonts w:eastAsiaTheme="minorEastAsia" w:cstheme="minorBidi"/>
      <w:b/>
      <w:i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17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FC9"/>
    <w:rPr>
      <w:rFonts w:ascii="Segoe" w:eastAsia="Times New Roman" w:hAnsi="Segoe" w:cs="Times New Roman"/>
      <w:sz w:val="19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Learning\Courseware%20Authoring%20Tool\\Templates\ILT_WordOutput_KonaH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NodeGUIDDetails xmlns="urn:ILT_Authoring_Tool_Addin.TocTreeNodeGUID">
  <NodeGUID BookMarkId="l0_CourseInformation" GUID="" CheckBoxStatus="False"/>
  <NodeGUID BookMarkId="l1_AboutThisCourse" GUID="" CheckBoxStatus="False"/>
  <NodeGUID BookMarkId="l1_CourseMaterials" GUID="" CheckBoxStatus="False"/>
  <NodeGUID BookMarkId="l1_VMRequirements" GUID="" CheckBoxStatus="False"/>
</NodeGUIDDetails>
</file>

<file path=customXml/item2.xml><?xml version="1.0" encoding="utf-8"?>
<ControlsStorage xmlns="urn:schemas-microsoft-com.VSTO2008Demos.ControlsStorage">
  <Controls>AAEAAAD/////AQAAAAAAAAAMAgAAAENSTE9Qcm9jZXNzb3IsIFZlcnNpb249MS4wLjAuMCwgQ3VsdHVyZT1uZXV0cmFsLCBQdWJsaWNLZXlUb2tlbj1udWxsBwEAAAAAAQAAAAAAAAAEKklMVF9BdXRob3JpbmdfVG9vbF9BZGRpbi5Db250cm9sUHJvcGVydGllcwIAAAAL</Controls>
</ControlsStorage>
</file>

<file path=customXml/item3.xml><?xml version="1.0" encoding="utf-8"?>
<ControlsStorage xmlns="urn:ILT_Authoring_Tool_Addin.ControlsStorage">
  <Controls>AAEAAAD/////AQAAAAAAAAAMAgAAAENSTE9Qcm9jZXNzb3IsIFZlcnNpb249MS4yLjAuMCwgQ3VsdHVyZT1uZXV0cmFsLCBQdWJsaWNLZXlUb2tlbj1udWxsBwEAAAAAAQAAAAAAAAAEKklMVF9BdXRob3JpbmdfVG9vbF9BZGRpbi5Db250cm9sUHJvcGVydGllcwIAAAAL</Controls>
</ControlsStorage>
</file>

<file path=customXml/itemProps1.xml><?xml version="1.0" encoding="utf-8"?>
<ds:datastoreItem xmlns:ds="http://schemas.openxmlformats.org/officeDocument/2006/customXml" ds:itemID="{4BAC7AED-0425-49A9-9AC9-BA35B019123C}">
  <ds:schemaRefs>
    <ds:schemaRef ds:uri="urn:ILT_Authoring_Tool_Addin.TocTreeNodeGUID"/>
  </ds:schemaRefs>
</ds:datastoreItem>
</file>

<file path=customXml/itemProps2.xml><?xml version="1.0" encoding="utf-8"?>
<ds:datastoreItem xmlns:ds="http://schemas.openxmlformats.org/officeDocument/2006/customXml" ds:itemID="{E6D88C46-50FE-421F-B968-B32DBFE617A0}">
  <ds:schemaRefs>
    <ds:schemaRef ds:uri="urn:schemas-microsoft-com.VSTO2008Demos.ControlsStorage"/>
  </ds:schemaRefs>
</ds:datastoreItem>
</file>

<file path=customXml/itemProps3.xml><?xml version="1.0" encoding="utf-8"?>
<ds:datastoreItem xmlns:ds="http://schemas.openxmlformats.org/officeDocument/2006/customXml" ds:itemID="{2D028D80-A87D-46AF-B731-5DBF676D1F50}">
  <ds:schemaRefs>
    <ds:schemaRef ds:uri="urn:ILT_Authoring_Tool_Addin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ILT_WordOutput_KonaH_Template.dotx</Template>
  <TotalTime>1</TotalTime>
  <Pages>4</Pages>
  <Words>100</Words>
  <Characters>657</Characters>
  <Application>Microsoft Office Word</Application>
  <DocSecurity>0</DocSecurity>
  <Lines>23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 madirala</dc:creator>
  <cp:lastModifiedBy>Keerthi </cp:lastModifiedBy>
  <cp:revision>1</cp:revision>
  <dcterms:created xsi:type="dcterms:W3CDTF">2018-12-28T06:03:00Z</dcterms:created>
  <dcterms:modified xsi:type="dcterms:W3CDTF">2018-12-28T06:04:00Z</dcterms:modified>
</cp:coreProperties>
</file>